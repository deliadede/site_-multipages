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759ED" w14:textId="77777777" w:rsidR="008A2F86" w:rsidRDefault="00B659E7">
      <w:pPr>
        <w:pStyle w:val="Textbody"/>
        <w:spacing w:after="0" w:line="288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DANCIU, Delia</w:t>
      </w:r>
    </w:p>
    <w:p w14:paraId="1541CC31" w14:textId="77777777" w:rsidR="008A2F86" w:rsidRDefault="00B659E7">
      <w:pPr>
        <w:pStyle w:val="Textbody"/>
        <w:spacing w:after="0" w:line="288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34 Avenue Fernand Lefebvre</w:t>
      </w:r>
    </w:p>
    <w:p w14:paraId="18432747" w14:textId="77777777" w:rsidR="008A2F86" w:rsidRDefault="00B659E7">
      <w:pPr>
        <w:pStyle w:val="Textbody"/>
        <w:spacing w:after="0" w:line="288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78300 Poissy</w:t>
      </w:r>
    </w:p>
    <w:p w14:paraId="6346A077" w14:textId="77777777" w:rsidR="008A2F86" w:rsidRDefault="00B659E7">
      <w:pPr>
        <w:pStyle w:val="Textbody"/>
        <w:spacing w:after="0" w:line="288" w:lineRule="auto"/>
        <w:rPr>
          <w:rFonts w:ascii="Calibri" w:hAnsi="Calibri" w:cs="Calibri"/>
          <w:color w:val="000000"/>
          <w:sz w:val="22"/>
        </w:rPr>
      </w:pPr>
      <w:r>
        <w:rPr>
          <w:rFonts w:ascii="Calibri" w:hAnsi="Calibri" w:cs="Calibri"/>
          <w:color w:val="000000"/>
          <w:sz w:val="22"/>
        </w:rPr>
        <w:t>06 59 62 67 50</w:t>
      </w:r>
    </w:p>
    <w:p w14:paraId="2786CE9F" w14:textId="77777777" w:rsidR="008A2F86" w:rsidRDefault="00B659E7">
      <w:pPr>
        <w:pStyle w:val="Standard"/>
        <w:spacing w:after="200" w:line="240" w:lineRule="auto"/>
        <w:rPr>
          <w:rFonts w:cs="Calibri"/>
        </w:rPr>
      </w:pPr>
      <w:r>
        <w:rPr>
          <w:rFonts w:cs="Calibri"/>
        </w:rPr>
        <w:t>Delia.danciu@lepoles.org</w:t>
      </w:r>
    </w:p>
    <w:p w14:paraId="79B177FC" w14:textId="77777777" w:rsidR="008A2F86" w:rsidRDefault="00B659E7">
      <w:pPr>
        <w:pStyle w:val="Standard"/>
        <w:spacing w:after="200" w:line="240" w:lineRule="auto"/>
      </w:pPr>
      <w:r>
        <w:rPr>
          <w:rFonts w:cs="Calibri"/>
        </w:rPr>
        <w:t xml:space="preserve">                                                                </w:t>
      </w:r>
      <w:r>
        <w:rPr>
          <w:rFonts w:cs="Calibri"/>
        </w:rPr>
        <w:t xml:space="preserve">                                             Poissy, le 09 JUIN 2022</w:t>
      </w:r>
    </w:p>
    <w:p w14:paraId="2854F0AA" w14:textId="77777777" w:rsidR="008A2F86" w:rsidRDefault="008A2F86">
      <w:pPr>
        <w:pStyle w:val="Standard"/>
        <w:spacing w:after="200" w:line="240" w:lineRule="auto"/>
        <w:rPr>
          <w:rFonts w:cs="Calibri"/>
        </w:rPr>
      </w:pPr>
    </w:p>
    <w:p w14:paraId="5DA175CF" w14:textId="77777777" w:rsidR="008A2F86" w:rsidRDefault="00B659E7">
      <w:pPr>
        <w:pStyle w:val="Standard"/>
        <w:spacing w:after="200" w:line="240" w:lineRule="auto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Objet : Demande de stage.</w:t>
      </w:r>
    </w:p>
    <w:p w14:paraId="16316E0D" w14:textId="77777777" w:rsidR="008A2F86" w:rsidRDefault="00B659E7">
      <w:pPr>
        <w:pStyle w:val="Standard"/>
        <w:spacing w:after="200" w:line="24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Madame,Monsieur,</w:t>
      </w:r>
    </w:p>
    <w:p w14:paraId="0157B920" w14:textId="77777777" w:rsidR="008A2F86" w:rsidRDefault="00B659E7">
      <w:pPr>
        <w:pStyle w:val="Standard"/>
        <w:spacing w:after="200" w:line="240" w:lineRule="auto"/>
      </w:pPr>
      <w:r>
        <w:rPr>
          <w:rFonts w:ascii="Arial" w:hAnsi="Arial" w:cs="Arial"/>
          <w:sz w:val="24"/>
          <w:szCs w:val="24"/>
        </w:rPr>
        <w:t>Dans le cadre d’une formation certifiante d'intégrateur/développeur web effectuée chez PôleS et WebForce 3, je suis à la recherche d'un stage n</w:t>
      </w:r>
      <w:r>
        <w:rPr>
          <w:rFonts w:ascii="Arial" w:hAnsi="Arial" w:cs="Arial"/>
          <w:sz w:val="24"/>
          <w:szCs w:val="24"/>
        </w:rPr>
        <w:t xml:space="preserve">on rémunéré, d'une durée de deux mois non consécutifs, qui se déroulera du </w:t>
      </w:r>
      <w:r>
        <w:rPr>
          <w:rFonts w:ascii="Arial" w:hAnsi="Arial" w:cs="Arial"/>
          <w:b/>
          <w:bCs/>
          <w:sz w:val="24"/>
          <w:szCs w:val="24"/>
        </w:rPr>
        <w:t>08 NOVEMBRE 2022</w:t>
      </w:r>
      <w:r>
        <w:rPr>
          <w:rFonts w:ascii="Arial" w:hAnsi="Arial" w:cs="Arial"/>
          <w:sz w:val="24"/>
          <w:szCs w:val="24"/>
        </w:rPr>
        <w:t xml:space="preserve"> au</w:t>
      </w:r>
      <w:r>
        <w:rPr>
          <w:rFonts w:ascii="Arial" w:hAnsi="Arial" w:cs="Arial"/>
          <w:b/>
          <w:bCs/>
          <w:sz w:val="24"/>
          <w:szCs w:val="24"/>
        </w:rPr>
        <w:t xml:space="preserve"> 6 DÉCEMBRE 2022</w:t>
      </w:r>
      <w:r>
        <w:rPr>
          <w:rFonts w:ascii="Arial" w:hAnsi="Arial" w:cs="Arial"/>
          <w:sz w:val="24"/>
          <w:szCs w:val="24"/>
        </w:rPr>
        <w:t xml:space="preserve"> puis du </w:t>
      </w:r>
      <w:r>
        <w:rPr>
          <w:rFonts w:ascii="Arial" w:hAnsi="Arial" w:cs="Arial"/>
          <w:b/>
          <w:bCs/>
          <w:sz w:val="24"/>
          <w:szCs w:val="24"/>
        </w:rPr>
        <w:t>06 FÉVRIER 2023</w:t>
      </w:r>
      <w:r>
        <w:rPr>
          <w:rFonts w:ascii="Arial" w:hAnsi="Arial" w:cs="Arial"/>
          <w:sz w:val="24"/>
          <w:szCs w:val="24"/>
        </w:rPr>
        <w:t xml:space="preserve"> au </w:t>
      </w:r>
      <w:r>
        <w:rPr>
          <w:rFonts w:ascii="Arial" w:hAnsi="Arial" w:cs="Arial"/>
          <w:b/>
          <w:bCs/>
          <w:sz w:val="24"/>
          <w:szCs w:val="24"/>
        </w:rPr>
        <w:t>03 MARS 2023</w:t>
      </w:r>
      <w:r>
        <w:rPr>
          <w:rFonts w:ascii="Arial" w:hAnsi="Arial" w:cs="Arial"/>
          <w:sz w:val="24"/>
          <w:szCs w:val="24"/>
        </w:rPr>
        <w:t>.</w:t>
      </w:r>
    </w:p>
    <w:p w14:paraId="1D65B048" w14:textId="77777777" w:rsidR="008A2F86" w:rsidRDefault="00B659E7">
      <w:pPr>
        <w:pStyle w:val="Standard"/>
        <w:spacing w:after="2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L’objective de ce stage est la mise en œuvre d’un ensemble de compétences qui seront validées par un jur</w:t>
      </w:r>
      <w:r>
        <w:rPr>
          <w:rFonts w:ascii="Arial" w:hAnsi="Arial" w:cs="Arial"/>
          <w:sz w:val="24"/>
          <w:szCs w:val="24"/>
        </w:rPr>
        <w:t>y professionnel.</w:t>
      </w:r>
    </w:p>
    <w:p w14:paraId="612881B6" w14:textId="77777777" w:rsidR="008A2F86" w:rsidRDefault="00B659E7">
      <w:pPr>
        <w:pStyle w:val="Standard"/>
        <w:spacing w:after="20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formation a pour but de nous former au métier de développeur Web full stacks, nous apprenons HTML/CSS, Javascript et JQuery, PHP, SQL, AJAX, Wordpress, Bootstrap, Symfony, Angular et même une initiation Ionic/Cordova et à la méthode agi</w:t>
      </w:r>
      <w:r>
        <w:rPr>
          <w:rFonts w:ascii="Arial" w:hAnsi="Arial" w:cs="Arial"/>
          <w:sz w:val="24"/>
          <w:szCs w:val="24"/>
        </w:rPr>
        <w:t>le.</w:t>
      </w:r>
    </w:p>
    <w:p w14:paraId="6A051A5D" w14:textId="77777777" w:rsidR="008A2F86" w:rsidRDefault="00B659E7">
      <w:pPr>
        <w:pStyle w:val="Standard"/>
        <w:spacing w:after="200" w:line="240" w:lineRule="auto"/>
      </w:pPr>
      <w:r>
        <w:rPr>
          <w:rFonts w:ascii="Arial" w:hAnsi="Arial" w:cs="Arial"/>
          <w:color w:val="1D2228"/>
          <w:sz w:val="24"/>
          <w:szCs w:val="24"/>
          <w:shd w:val="clear" w:color="auto" w:fill="FFFFFF"/>
        </w:rPr>
        <w:t>Afin de mener à bien mon projet professionnel, obtenir un stage dans votre entreprise me donnerait l’opportunité de mettre en pratique les notions étudiées et de proposer à mes futurs employeurs une solide expérience professionnelle.</w:t>
      </w:r>
      <w:r>
        <w:rPr>
          <w:rFonts w:ascii="Arial" w:hAnsi="Arial" w:cs="Arial"/>
          <w:color w:val="1D2228"/>
          <w:sz w:val="24"/>
          <w:szCs w:val="24"/>
        </w:rPr>
        <w:br/>
      </w:r>
      <w:r>
        <w:rPr>
          <w:rFonts w:ascii="Arial" w:hAnsi="Arial" w:cs="Arial"/>
          <w:color w:val="1D2228"/>
          <w:sz w:val="24"/>
          <w:szCs w:val="24"/>
        </w:rPr>
        <w:br/>
      </w:r>
      <w:r>
        <w:rPr>
          <w:rFonts w:ascii="Arial" w:hAnsi="Arial" w:cs="Arial"/>
          <w:color w:val="1D2228"/>
          <w:sz w:val="24"/>
          <w:szCs w:val="24"/>
          <w:shd w:val="clear" w:color="auto" w:fill="FFFFFF"/>
        </w:rPr>
        <w:t xml:space="preserve">  Je reste à </w:t>
      </w:r>
      <w:r>
        <w:rPr>
          <w:rFonts w:ascii="Arial" w:hAnsi="Arial" w:cs="Arial"/>
          <w:color w:val="1D2228"/>
          <w:sz w:val="24"/>
          <w:szCs w:val="24"/>
          <w:shd w:val="clear" w:color="auto" w:fill="FFFFFF"/>
        </w:rPr>
        <w:t>votre disposition pour toutes informations complémentaires, je suis disponible pour vous rencontrer lors d’un entretien à votre convenance.</w:t>
      </w:r>
    </w:p>
    <w:p w14:paraId="60D151E0" w14:textId="77777777" w:rsidR="008A2F86" w:rsidRDefault="00B659E7">
      <w:pPr>
        <w:pStyle w:val="Standard"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Dans l’attente de votre réponse, je vous prie, Madame, Monsieur, de croire à l'expression de mes salutations disting</w:t>
      </w:r>
      <w:r>
        <w:rPr>
          <w:rFonts w:ascii="Arial" w:hAnsi="Arial" w:cs="Arial"/>
          <w:sz w:val="24"/>
          <w:szCs w:val="24"/>
        </w:rPr>
        <w:t>uées.</w:t>
      </w:r>
    </w:p>
    <w:p w14:paraId="593EF463" w14:textId="77777777" w:rsidR="008A2F86" w:rsidRDefault="00B659E7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</w:t>
      </w:r>
    </w:p>
    <w:p w14:paraId="5F325706" w14:textId="77777777" w:rsidR="008A2F86" w:rsidRDefault="00B659E7">
      <w:pPr>
        <w:pStyle w:val="Standard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14:paraId="294171F3" w14:textId="77777777" w:rsidR="008A2F86" w:rsidRDefault="00B659E7">
      <w:pPr>
        <w:pStyle w:val="Standard"/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DANCIU Delia</w:t>
      </w:r>
    </w:p>
    <w:sectPr w:rsidR="008A2F86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120A0" w14:textId="77777777" w:rsidR="00B659E7" w:rsidRDefault="00B659E7">
      <w:r>
        <w:separator/>
      </w:r>
    </w:p>
  </w:endnote>
  <w:endnote w:type="continuationSeparator" w:id="0">
    <w:p w14:paraId="1D83D157" w14:textId="77777777" w:rsidR="00B659E7" w:rsidRDefault="00B65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F659F" w14:textId="77777777" w:rsidR="00B659E7" w:rsidRDefault="00B659E7">
      <w:r>
        <w:rPr>
          <w:color w:val="000000"/>
        </w:rPr>
        <w:separator/>
      </w:r>
    </w:p>
  </w:footnote>
  <w:footnote w:type="continuationSeparator" w:id="0">
    <w:p w14:paraId="7AC28E33" w14:textId="77777777" w:rsidR="00B659E7" w:rsidRDefault="00B65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A2F86"/>
    <w:rsid w:val="00812BD0"/>
    <w:rsid w:val="008A2F86"/>
    <w:rsid w:val="00B6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270C"/>
  <w15:docId w15:val="{03A5D0C7-091C-43B2-91AD-B250E77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fr-FR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CorptextCaracter">
    <w:name w:val="Corp text Caracter"/>
    <w:basedOn w:val="Policepardfaut"/>
    <w:rPr>
      <w:rFonts w:ascii="Liberation Serif" w:eastAsia="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Privat</dc:creator>
  <cp:lastModifiedBy>Delia Danciu</cp:lastModifiedBy>
  <cp:revision>2</cp:revision>
  <dcterms:created xsi:type="dcterms:W3CDTF">2022-06-09T07:00:00Z</dcterms:created>
  <dcterms:modified xsi:type="dcterms:W3CDTF">2022-06-09T07:00:00Z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